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DC817" w14:textId="5E81D34E" w:rsidR="008545B0" w:rsidRPr="00B418F5" w:rsidRDefault="00C8647D" w:rsidP="00A57C4A">
      <w:pPr>
        <w:jc w:val="center"/>
        <w:rPr>
          <w:color w:val="864904" w:themeColor="accent3" w:themeShade="80"/>
          <w:sz w:val="72"/>
          <w:szCs w:val="72"/>
          <w:rtl/>
          <w:lang w:val="en-GB"/>
        </w:rPr>
      </w:pPr>
      <w:r>
        <w:rPr>
          <w:rFonts w:cs="Times New Roman" w:hint="cs"/>
          <w:color w:val="864904" w:themeColor="accent3" w:themeShade="80"/>
          <w:sz w:val="72"/>
          <w:szCs w:val="72"/>
          <w:rtl/>
          <w:lang w:val="en-GB"/>
        </w:rPr>
        <w:t>בית כנסת</w:t>
      </w:r>
      <w:r w:rsidR="008545B0" w:rsidRPr="00B418F5">
        <w:rPr>
          <w:rFonts w:cs="Palatino Linotype" w:hint="cs"/>
          <w:color w:val="864904" w:themeColor="accent3" w:themeShade="80"/>
          <w:sz w:val="72"/>
          <w:szCs w:val="72"/>
          <w:rtl/>
          <w:lang w:val="he-IL"/>
        </w:rPr>
        <w:t xml:space="preserve"> </w:t>
      </w:r>
      <w:r w:rsidRPr="00C8647D">
        <w:rPr>
          <w:rFonts w:cs="Times New Roman" w:hint="cs"/>
          <w:b/>
          <w:bCs/>
          <w:color w:val="864904" w:themeColor="accent3" w:themeShade="80"/>
          <w:sz w:val="100"/>
          <w:szCs w:val="100"/>
          <w:rtl/>
          <w:lang w:val="he-IL"/>
        </w:rPr>
        <w:t>משכן לוי</w:t>
      </w:r>
      <w:r w:rsidR="008545B0" w:rsidRPr="00B418F5">
        <w:rPr>
          <w:rFonts w:hint="cs"/>
          <w:color w:val="864904" w:themeColor="accent3" w:themeShade="80"/>
          <w:sz w:val="72"/>
          <w:szCs w:val="72"/>
          <w:rtl/>
          <w:lang w:val="he-IL"/>
        </w:rPr>
        <w:t xml:space="preserve"> מבוא </w:t>
      </w:r>
      <w:proofErr w:type="spellStart"/>
      <w:r w:rsidR="008545B0" w:rsidRPr="00B418F5">
        <w:rPr>
          <w:color w:val="864904" w:themeColor="accent3" w:themeShade="80"/>
          <w:sz w:val="72"/>
          <w:szCs w:val="72"/>
          <w:rtl/>
          <w:lang w:val="en-GB"/>
        </w:rPr>
        <w:t>חורון</w:t>
      </w:r>
      <w:proofErr w:type="spellEnd"/>
    </w:p>
    <w:p w14:paraId="218471DB" w14:textId="15EC15F0" w:rsidR="001D32DF" w:rsidRPr="00B418F5" w:rsidRDefault="000F30E4" w:rsidP="00A570DF">
      <w:pPr>
        <w:pStyle w:val="List"/>
        <w:jc w:val="center"/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</w:pPr>
      <w:r w:rsidRPr="00B418F5">
        <w:rPr>
          <w:rFonts w:ascii="Tahoma" w:hAnsi="Tahoma" w:cs="Tahoma" w:hint="cs"/>
          <w:b/>
          <w:bCs/>
          <w:color w:val="864904" w:themeColor="accent3" w:themeShade="80"/>
          <w:sz w:val="52"/>
          <w:szCs w:val="52"/>
          <w:rtl/>
          <w:cs/>
          <w:lang w:val="he-IL"/>
        </w:rPr>
        <w:t>שבת</w:t>
      </w:r>
      <w:r w:rsidR="007810C2" w:rsidRPr="00B418F5">
        <w:rPr>
          <w:rFonts w:ascii="Tahoma" w:hAnsi="Tahoma" w:cs="Tahoma" w:hint="cs"/>
          <w:b/>
          <w:bCs/>
          <w:color w:val="864904" w:themeColor="accent3" w:themeShade="80"/>
          <w:sz w:val="52"/>
          <w:szCs w:val="52"/>
          <w:rtl/>
          <w:lang w:val="he-IL"/>
        </w:rPr>
        <w:t xml:space="preserve"> </w:t>
      </w:r>
      <w:r w:rsidR="007810C2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  <w:rtl/>
          <w:lang w:val="he-IL"/>
        </w:rPr>
        <w:t>–</w:t>
      </w:r>
      <w:r w:rsidR="007810C2" w:rsidRPr="00B418F5">
        <w:rPr>
          <w:rFonts w:ascii="Tahoma" w:hAnsi="Tahoma" w:cs="Tahoma" w:hint="cs"/>
          <w:b/>
          <w:bCs/>
          <w:color w:val="864904" w:themeColor="accent3" w:themeShade="80"/>
          <w:sz w:val="52"/>
          <w:szCs w:val="52"/>
          <w:rtl/>
          <w:lang w:val="he-IL"/>
        </w:rPr>
        <w:t xml:space="preserve"> פרשת</w:t>
      </w:r>
      <w:r w:rsidRPr="00B418F5">
        <w:rPr>
          <w:rFonts w:ascii="Tahoma" w:hAnsi="Tahoma" w:cs="Tahoma" w:hint="cs"/>
          <w:b/>
          <w:bCs/>
          <w:color w:val="864904" w:themeColor="accent3" w:themeShade="80"/>
          <w:sz w:val="52"/>
          <w:szCs w:val="52"/>
          <w:rtl/>
          <w:cs/>
          <w:lang w:val="he-IL"/>
        </w:rPr>
        <w:t xml:space="preserve">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  <w:lang w:val="en-GB"/>
        </w:rPr>
        <w:t>{parsha}</w:t>
      </w:r>
      <w:r w:rsidR="00BC5E93" w:rsidRPr="00B418F5">
        <w:rPr>
          <w:rFonts w:ascii="Tahoma" w:hAnsi="Tahoma" w:cs="Tahoma" w:hint="cs"/>
          <w:b/>
          <w:bCs/>
          <w:color w:val="864904" w:themeColor="accent3" w:themeShade="80"/>
          <w:sz w:val="52"/>
          <w:szCs w:val="52"/>
          <w:rtl/>
          <w:lang w:val="en-GB"/>
        </w:rPr>
        <w:t xml:space="preserve"> </w:t>
      </w:r>
      <w:r w:rsidR="00FC0DC8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  <w:lang w:val="en-GB"/>
        </w:rPr>
        <w:t>{#shabbat_special}</w:t>
      </w:r>
      <w:r w:rsidR="00BC5E93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>{</w:t>
      </w:r>
      <w:proofErr w:type="spellStart"/>
      <w:r w:rsidR="00BC5E93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>shabbat_special</w:t>
      </w:r>
      <w:proofErr w:type="spellEnd"/>
      <w:r w:rsidR="00BC5E93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>}</w:t>
      </w:r>
      <w:r w:rsidR="00D33640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 xml:space="preserve"> </w:t>
      </w:r>
      <w:r w:rsidR="00D33640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  <w:lang w:val="en-GB"/>
        </w:rPr>
        <w:t>–</w:t>
      </w:r>
      <w:r w:rsidR="00FC0DC8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 xml:space="preserve"> {/</w:t>
      </w:r>
      <w:proofErr w:type="spellStart"/>
      <w:r w:rsidR="00FC0DC8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>shabbat_special</w:t>
      </w:r>
      <w:proofErr w:type="spellEnd"/>
      <w:r w:rsidR="0028331A" w:rsidRPr="00B418F5">
        <w:rPr>
          <w:rFonts w:ascii="Tahoma" w:hAnsi="Tahoma" w:cs="Tahoma"/>
          <w:b/>
          <w:bCs/>
          <w:color w:val="864904" w:themeColor="accent3" w:themeShade="80"/>
          <w:sz w:val="52"/>
          <w:szCs w:val="52"/>
        </w:rPr>
        <w:t>}</w:t>
      </w:r>
    </w:p>
    <w:p w14:paraId="32AAA726" w14:textId="77777777" w:rsidR="00D33640" w:rsidRPr="00B418F5" w:rsidRDefault="00D33640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2C14EFC5" w14:textId="1D3D8027" w:rsidR="003A701B" w:rsidRPr="00B418F5" w:rsidRDefault="003A701B" w:rsidP="003A701B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מנחה </w:t>
      </w:r>
      <w:r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גדולה </w:t>
      </w: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ערב שבת – </w:t>
      </w:r>
      <w:r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  <w:lang w:val="en-GB"/>
        </w:rPr>
        <w:t>14:30</w:t>
      </w:r>
    </w:p>
    <w:p w14:paraId="52D5A21E" w14:textId="3FB15AE9" w:rsidR="00A13F7A" w:rsidRPr="00B418F5" w:rsidRDefault="00A13F7A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>מנחה ערב שבת –</w:t>
      </w:r>
      <w:r w:rsidR="00651A87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{</w:t>
      </w:r>
      <w:proofErr w:type="spellStart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erev_mincha</w:t>
      </w:r>
      <w:proofErr w:type="spellEnd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}</w:t>
      </w:r>
    </w:p>
    <w:p w14:paraId="5DF3D7A5" w14:textId="019A6D5A" w:rsidR="009F0D1A" w:rsidRPr="00B418F5" w:rsidRDefault="009F0D1A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>קבלת שבת</w:t>
      </w:r>
      <w:r w:rsidR="00144C40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 </w:t>
      </w: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>וערבית</w:t>
      </w:r>
    </w:p>
    <w:p w14:paraId="6EA4BE96" w14:textId="77777777" w:rsidR="009F0D1A" w:rsidRPr="00B418F5" w:rsidRDefault="009F0D1A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700B00FA" w14:textId="7E83DD56" w:rsidR="007B2EEA" w:rsidRPr="00B418F5" w:rsidRDefault="007B2EEA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</w:rPr>
        <w:t>שחרית</w:t>
      </w:r>
      <w:r w:rsidR="00BE291E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 </w:t>
      </w:r>
      <w:r w:rsidR="00BE291E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</w:rPr>
        <w:t>–</w:t>
      </w: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</w:rPr>
        <w:t xml:space="preserve">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{</w:t>
      </w:r>
      <w:proofErr w:type="spellStart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day_shacharit</w:t>
      </w:r>
      <w:proofErr w:type="spellEnd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}</w:t>
      </w:r>
    </w:p>
    <w:p w14:paraId="4B9D546C" w14:textId="06ED1E54" w:rsidR="006501ED" w:rsidRPr="00B418F5" w:rsidRDefault="006501ED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</w:rPr>
        <w:t xml:space="preserve">שיעור לנשים </w:t>
      </w: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</w:rPr>
        <w:t>–</w:t>
      </w: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</w:rPr>
        <w:t xml:space="preserve">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{</w:t>
      </w:r>
      <w:proofErr w:type="spellStart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day_womens_shiur</w:t>
      </w:r>
      <w:proofErr w:type="spellEnd"/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}</w:t>
      </w:r>
    </w:p>
    <w:p w14:paraId="09A5E4F4" w14:textId="3C4D11F9" w:rsidR="007F239B" w:rsidRPr="00B418F5" w:rsidRDefault="007F239B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73B7532C" w14:textId="79195518" w:rsidR="007F239B" w:rsidRPr="00B418F5" w:rsidRDefault="007F239B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מנחה גדולה </w:t>
      </w:r>
      <w:r w:rsidR="007F5CC9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–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{day_mincha_1}</w:t>
      </w:r>
    </w:p>
    <w:p w14:paraId="63C3B1A9" w14:textId="41F2D955" w:rsidR="00E11B2F" w:rsidRPr="00B418F5" w:rsidRDefault="00E11B2F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שיעור </w:t>
      </w:r>
      <w:r w:rsidR="00CD06D9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>–</w:t>
      </w: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 </w:t>
      </w:r>
      <w:r w:rsidR="00CD06D9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הרב </w:t>
      </w:r>
      <w:r w:rsidR="00B81D3F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יואל קטן –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{day_mincha_1_shiur}</w:t>
      </w:r>
    </w:p>
    <w:p w14:paraId="386BC9B0" w14:textId="27103CA1" w:rsidR="007F288F" w:rsidRPr="00B418F5" w:rsidRDefault="007F288F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33395B6B" w14:textId="7EFB6677" w:rsidR="009D2D80" w:rsidRPr="00B418F5" w:rsidRDefault="00824D7C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מנחה קטנה – </w:t>
      </w:r>
      <w:r w:rsidR="009E5348"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  <w:t>{day_mincha_2}</w:t>
      </w:r>
    </w:p>
    <w:p w14:paraId="197A0DDB" w14:textId="0AA50C41" w:rsidR="006501ED" w:rsidRPr="00B418F5" w:rsidRDefault="006501ED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  <w:lang w:val="en-GB"/>
        </w:rPr>
      </w:pPr>
    </w:p>
    <w:p w14:paraId="78D3D567" w14:textId="0B1A89AC" w:rsidR="00BC5E93" w:rsidRPr="00B418F5" w:rsidRDefault="00BC5E93" w:rsidP="00D77E61">
      <w:pPr>
        <w:pStyle w:val="List"/>
        <w:spacing w:line="240" w:lineRule="auto"/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</w:pP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ערבית מוצאי שבת </w:t>
      </w: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  <w:rtl/>
          <w:lang w:val="en-GB"/>
        </w:rPr>
        <w:t>–</w:t>
      </w:r>
      <w:r w:rsidRPr="00B418F5">
        <w:rPr>
          <w:rFonts w:ascii="Tahoma" w:hAnsi="Tahoma" w:cs="Tahoma" w:hint="cs"/>
          <w:b/>
          <w:bCs/>
          <w:color w:val="864904" w:themeColor="accent3" w:themeShade="80"/>
          <w:sz w:val="36"/>
          <w:szCs w:val="36"/>
          <w:rtl/>
          <w:lang w:val="en-GB"/>
        </w:rPr>
        <w:t xml:space="preserve"> </w:t>
      </w:r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{</w:t>
      </w:r>
      <w:proofErr w:type="spellStart"/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motzash_arvit</w:t>
      </w:r>
      <w:proofErr w:type="spellEnd"/>
      <w:r w:rsidRPr="00B418F5">
        <w:rPr>
          <w:rFonts w:ascii="Tahoma" w:hAnsi="Tahoma" w:cs="Tahoma"/>
          <w:b/>
          <w:bCs/>
          <w:color w:val="864904" w:themeColor="accent3" w:themeShade="80"/>
          <w:sz w:val="36"/>
          <w:szCs w:val="36"/>
        </w:rPr>
        <w:t>}</w:t>
      </w:r>
    </w:p>
    <w:p w14:paraId="6AC678B4" w14:textId="33DB9853" w:rsidR="007036AD" w:rsidRPr="00B418F5" w:rsidRDefault="00F16CC9" w:rsidP="007036AD">
      <w:pPr>
        <w:pStyle w:val="List"/>
        <w:jc w:val="center"/>
        <w:rPr>
          <w:rFonts w:ascii="Tahoma" w:hAnsi="Tahoma" w:cs="Tahoma"/>
          <w:b/>
          <w:bCs/>
          <w:color w:val="864904" w:themeColor="accent3" w:themeShade="80"/>
          <w:sz w:val="72"/>
          <w:szCs w:val="72"/>
          <w:lang w:val="en-GB"/>
        </w:rPr>
      </w:pPr>
      <w:r w:rsidRPr="00B418F5">
        <w:rPr>
          <w:rFonts w:ascii="Tahoma" w:hAnsi="Tahoma" w:cs="Tahoma"/>
          <w:b/>
          <w:bCs/>
          <w:color w:val="864904" w:themeColor="accent3" w:themeShade="80"/>
          <w:sz w:val="72"/>
          <w:szCs w:val="72"/>
          <w:rtl/>
          <w:lang w:val="en-GB"/>
        </w:rPr>
        <w:t xml:space="preserve">שבת </w:t>
      </w:r>
      <w:r w:rsidR="007036AD" w:rsidRPr="00B418F5">
        <w:rPr>
          <w:rFonts w:ascii="Tahoma" w:hAnsi="Tahoma" w:cs="Tahoma"/>
          <w:b/>
          <w:bCs/>
          <w:color w:val="864904" w:themeColor="accent3" w:themeShade="80"/>
          <w:sz w:val="72"/>
          <w:szCs w:val="72"/>
          <w:rtl/>
          <w:lang w:val="en-GB"/>
        </w:rPr>
        <w:t>שלום</w:t>
      </w:r>
    </w:p>
    <w:p w14:paraId="0A6F7974" w14:textId="77777777" w:rsidR="00BC5E93" w:rsidRPr="00B418F5" w:rsidRDefault="00BC5E93" w:rsidP="007036AD">
      <w:pPr>
        <w:pStyle w:val="List"/>
        <w:jc w:val="center"/>
        <w:rPr>
          <w:rFonts w:ascii="Tahoma" w:hAnsi="Tahoma" w:cs="Tahoma"/>
          <w:b/>
          <w:bCs/>
          <w:color w:val="864904" w:themeColor="accent3" w:themeShade="80"/>
          <w:sz w:val="32"/>
          <w:szCs w:val="32"/>
          <w:rtl/>
          <w:lang w:val="en-GB"/>
        </w:rPr>
      </w:pPr>
    </w:p>
    <w:p w14:paraId="14578586" w14:textId="77777777" w:rsidR="00FC0DC8" w:rsidRPr="00B418F5" w:rsidRDefault="00FC0DC8" w:rsidP="00766EAC">
      <w:pPr>
        <w:pStyle w:val="List"/>
        <w:bidi w:val="0"/>
        <w:rPr>
          <w:rFonts w:ascii="Tahoma" w:hAnsi="Tahoma" w:cs="Tahoma"/>
          <w:color w:val="864904" w:themeColor="accent3" w:themeShade="80"/>
          <w:sz w:val="32"/>
          <w:szCs w:val="32"/>
        </w:rPr>
      </w:pPr>
    </w:p>
    <w:p w14:paraId="59CF9B2C" w14:textId="3CF726D9" w:rsidR="007837AB" w:rsidRPr="00B418F5" w:rsidRDefault="00BC5E93" w:rsidP="001228D6">
      <w:pPr>
        <w:pStyle w:val="List"/>
        <w:rPr>
          <w:rFonts w:ascii="Tahoma" w:hAnsi="Tahoma" w:cs="Tahoma"/>
          <w:color w:val="864904" w:themeColor="accent3" w:themeShade="80"/>
          <w:sz w:val="32"/>
          <w:szCs w:val="32"/>
        </w:rPr>
      </w:pP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lastRenderedPageBreak/>
        <w:t xml:space="preserve">שחרית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  <w:rtl/>
        </w:rPr>
        <w:t>–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{week_s</w:t>
      </w:r>
      <w:r w:rsidR="0057569C" w:rsidRPr="00B418F5">
        <w:rPr>
          <w:rFonts w:ascii="Tahoma" w:hAnsi="Tahoma" w:cs="Tahoma"/>
          <w:color w:val="864904" w:themeColor="accent3" w:themeShade="80"/>
          <w:sz w:val="32"/>
          <w:szCs w:val="32"/>
        </w:rPr>
        <w:t>h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acharit_1}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,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 xml:space="preserve"> {week_shacharit_2}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,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{week_shacharit_3}</w:t>
      </w:r>
    </w:p>
    <w:p w14:paraId="116EC522" w14:textId="0FC4115D" w:rsidR="00BC5E93" w:rsidRPr="00B418F5" w:rsidRDefault="00BC5E93" w:rsidP="001228D6">
      <w:pPr>
        <w:pStyle w:val="List"/>
        <w:rPr>
          <w:rFonts w:ascii="Tahoma" w:hAnsi="Tahoma" w:cs="Tahoma"/>
          <w:color w:val="864904" w:themeColor="accent3" w:themeShade="80"/>
          <w:sz w:val="32"/>
          <w:szCs w:val="32"/>
        </w:rPr>
      </w:pP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מנחה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  <w:rtl/>
        </w:rPr>
        <w:t>–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{</w:t>
      </w:r>
      <w:proofErr w:type="spellStart"/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week_mincha</w:t>
      </w:r>
      <w:proofErr w:type="spellEnd"/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}</w:t>
      </w:r>
    </w:p>
    <w:p w14:paraId="6FDADD12" w14:textId="05157EBA" w:rsidR="00BC5E93" w:rsidRPr="00B418F5" w:rsidRDefault="00BC5E93" w:rsidP="001228D6">
      <w:pPr>
        <w:pStyle w:val="List"/>
        <w:rPr>
          <w:rFonts w:ascii="Tahoma" w:hAnsi="Tahoma" w:cs="Tahoma"/>
          <w:color w:val="864904" w:themeColor="accent3" w:themeShade="80"/>
          <w:sz w:val="32"/>
          <w:szCs w:val="32"/>
        </w:rPr>
      </w:pP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ערבית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  <w:rtl/>
        </w:rPr>
        <w:t>–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{week_arvit_1}</w:t>
      </w:r>
      <w:r w:rsidRPr="00B418F5">
        <w:rPr>
          <w:rFonts w:ascii="Tahoma" w:hAnsi="Tahoma" w:cs="Tahoma" w:hint="cs"/>
          <w:color w:val="864904" w:themeColor="accent3" w:themeShade="80"/>
          <w:sz w:val="32"/>
          <w:szCs w:val="32"/>
          <w:rtl/>
        </w:rPr>
        <w:t xml:space="preserve">, </w:t>
      </w:r>
      <w:r w:rsidRPr="00B418F5">
        <w:rPr>
          <w:rFonts w:ascii="Tahoma" w:hAnsi="Tahoma" w:cs="Tahoma"/>
          <w:color w:val="864904" w:themeColor="accent3" w:themeShade="80"/>
          <w:sz w:val="32"/>
          <w:szCs w:val="32"/>
        </w:rPr>
        <w:t>{week_arvit_2}</w:t>
      </w:r>
    </w:p>
    <w:sectPr w:rsidR="00BC5E93" w:rsidRPr="00B418F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148" w:right="1418" w:bottom="1377" w:left="1418" w:header="709" w:footer="709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5067E" w14:textId="77777777" w:rsidR="009A1A44" w:rsidRDefault="009A1A44" w:rsidP="006501ED">
      <w:pPr>
        <w:spacing w:after="0" w:line="240" w:lineRule="auto"/>
      </w:pPr>
      <w:r>
        <w:separator/>
      </w:r>
    </w:p>
  </w:endnote>
  <w:endnote w:type="continuationSeparator" w:id="0">
    <w:p w14:paraId="7B60DC7C" w14:textId="77777777" w:rsidR="009A1A44" w:rsidRDefault="009A1A44" w:rsidP="00650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2986" w14:textId="77777777" w:rsidR="00D84FA5" w:rsidRDefault="00D84F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B6807" w14:textId="77777777" w:rsidR="00D84FA5" w:rsidRDefault="00D84F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ABC07" w14:textId="77777777" w:rsidR="00D84FA5" w:rsidRDefault="00D84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00F4B" w14:textId="77777777" w:rsidR="009A1A44" w:rsidRDefault="009A1A44" w:rsidP="006501ED">
      <w:pPr>
        <w:spacing w:after="0" w:line="240" w:lineRule="auto"/>
      </w:pPr>
      <w:r>
        <w:separator/>
      </w:r>
    </w:p>
  </w:footnote>
  <w:footnote w:type="continuationSeparator" w:id="0">
    <w:p w14:paraId="07A8B8E3" w14:textId="77777777" w:rsidR="009A1A44" w:rsidRDefault="009A1A44" w:rsidP="00650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E4D5A" w14:textId="77777777" w:rsidR="00D84FA5" w:rsidRDefault="00D84FA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43904" w14:textId="455F4B45" w:rsidR="006501ED" w:rsidRPr="00D84FA5" w:rsidRDefault="006501ED">
    <w:pPr>
      <w:pStyle w:val="Header"/>
      <w:rPr>
        <w:sz w:val="32"/>
        <w:szCs w:val="32"/>
      </w:rPr>
    </w:pPr>
    <w:r w:rsidRPr="00D84FA5">
      <w:rPr>
        <w:rFonts w:hint="cs"/>
        <w:sz w:val="32"/>
        <w:szCs w:val="32"/>
        <w:rtl/>
      </w:rPr>
      <w:t>בס"ד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8351" w14:textId="77777777" w:rsidR="00D84FA5" w:rsidRDefault="00D84F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4FDD"/>
    <w:multiLevelType w:val="hybridMultilevel"/>
    <w:tmpl w:val="31329020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" w15:restartNumberingAfterBreak="0">
    <w:nsid w:val="59CA6CCD"/>
    <w:multiLevelType w:val="hybridMultilevel"/>
    <w:tmpl w:val="6E182108"/>
    <w:lvl w:ilvl="0" w:tplc="0409000F">
      <w:start w:val="1"/>
      <w:numFmt w:val="decimal"/>
      <w:lvlText w:val="%1."/>
      <w:lvlJc w:val="left"/>
      <w:pPr>
        <w:ind w:left="749" w:hanging="360"/>
      </w:p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2" w15:restartNumberingAfterBreak="0">
    <w:nsid w:val="5D4749F1"/>
    <w:multiLevelType w:val="hybridMultilevel"/>
    <w:tmpl w:val="C738486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num w:numId="1" w16cid:durableId="970866602">
    <w:abstractNumId w:val="0"/>
  </w:num>
  <w:num w:numId="2" w16cid:durableId="647518875">
    <w:abstractNumId w:val="1"/>
  </w:num>
  <w:num w:numId="3" w16cid:durableId="1279289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8E6"/>
    <w:rsid w:val="000052E7"/>
    <w:rsid w:val="00020081"/>
    <w:rsid w:val="000236A1"/>
    <w:rsid w:val="000245B0"/>
    <w:rsid w:val="000258A8"/>
    <w:rsid w:val="00030235"/>
    <w:rsid w:val="00033890"/>
    <w:rsid w:val="00035DBF"/>
    <w:rsid w:val="0003768F"/>
    <w:rsid w:val="000401E1"/>
    <w:rsid w:val="00055424"/>
    <w:rsid w:val="0006329D"/>
    <w:rsid w:val="00071A17"/>
    <w:rsid w:val="00077B17"/>
    <w:rsid w:val="00085892"/>
    <w:rsid w:val="00087373"/>
    <w:rsid w:val="00095381"/>
    <w:rsid w:val="0009621F"/>
    <w:rsid w:val="000A2ECE"/>
    <w:rsid w:val="000B049C"/>
    <w:rsid w:val="000C6C94"/>
    <w:rsid w:val="000E1296"/>
    <w:rsid w:val="000E33F9"/>
    <w:rsid w:val="000F30E4"/>
    <w:rsid w:val="000F5CDD"/>
    <w:rsid w:val="00111E3D"/>
    <w:rsid w:val="00116A8A"/>
    <w:rsid w:val="001228D6"/>
    <w:rsid w:val="001235E3"/>
    <w:rsid w:val="0012506C"/>
    <w:rsid w:val="00130F0D"/>
    <w:rsid w:val="001323C6"/>
    <w:rsid w:val="00144C40"/>
    <w:rsid w:val="00145718"/>
    <w:rsid w:val="00151447"/>
    <w:rsid w:val="00152660"/>
    <w:rsid w:val="00163FF6"/>
    <w:rsid w:val="00165A4A"/>
    <w:rsid w:val="00181ADB"/>
    <w:rsid w:val="00182FE8"/>
    <w:rsid w:val="00185B73"/>
    <w:rsid w:val="001918C2"/>
    <w:rsid w:val="00193253"/>
    <w:rsid w:val="001959B0"/>
    <w:rsid w:val="001A0FFB"/>
    <w:rsid w:val="001A48CC"/>
    <w:rsid w:val="001A7ADA"/>
    <w:rsid w:val="001B25D2"/>
    <w:rsid w:val="001B2761"/>
    <w:rsid w:val="001C6377"/>
    <w:rsid w:val="001C64E6"/>
    <w:rsid w:val="001D1C58"/>
    <w:rsid w:val="001D32DF"/>
    <w:rsid w:val="001D6CC8"/>
    <w:rsid w:val="001E206E"/>
    <w:rsid w:val="001E39D7"/>
    <w:rsid w:val="001E3D5D"/>
    <w:rsid w:val="001E7D2C"/>
    <w:rsid w:val="00205458"/>
    <w:rsid w:val="00217A8D"/>
    <w:rsid w:val="00237781"/>
    <w:rsid w:val="002450B1"/>
    <w:rsid w:val="002541D8"/>
    <w:rsid w:val="00265923"/>
    <w:rsid w:val="0026763B"/>
    <w:rsid w:val="0028331A"/>
    <w:rsid w:val="00283F80"/>
    <w:rsid w:val="0028690D"/>
    <w:rsid w:val="002C1D0C"/>
    <w:rsid w:val="002D5C28"/>
    <w:rsid w:val="002E23F0"/>
    <w:rsid w:val="002F1736"/>
    <w:rsid w:val="002F1F73"/>
    <w:rsid w:val="002F76F2"/>
    <w:rsid w:val="003062EB"/>
    <w:rsid w:val="003068E6"/>
    <w:rsid w:val="00312F82"/>
    <w:rsid w:val="00313B29"/>
    <w:rsid w:val="00315092"/>
    <w:rsid w:val="00327D79"/>
    <w:rsid w:val="00331501"/>
    <w:rsid w:val="00331993"/>
    <w:rsid w:val="003350B6"/>
    <w:rsid w:val="00343F58"/>
    <w:rsid w:val="0034551F"/>
    <w:rsid w:val="00347EB2"/>
    <w:rsid w:val="00353115"/>
    <w:rsid w:val="003531BC"/>
    <w:rsid w:val="003617A2"/>
    <w:rsid w:val="00364269"/>
    <w:rsid w:val="00365926"/>
    <w:rsid w:val="0037007C"/>
    <w:rsid w:val="003705C2"/>
    <w:rsid w:val="003875B1"/>
    <w:rsid w:val="00397340"/>
    <w:rsid w:val="003A701B"/>
    <w:rsid w:val="003B19B2"/>
    <w:rsid w:val="003B2AD8"/>
    <w:rsid w:val="003B4EC8"/>
    <w:rsid w:val="003B77D2"/>
    <w:rsid w:val="003C07CB"/>
    <w:rsid w:val="003C253E"/>
    <w:rsid w:val="003C6F40"/>
    <w:rsid w:val="003D5B7A"/>
    <w:rsid w:val="003F06CE"/>
    <w:rsid w:val="004009A1"/>
    <w:rsid w:val="00416FE3"/>
    <w:rsid w:val="00435F81"/>
    <w:rsid w:val="00443019"/>
    <w:rsid w:val="004437DC"/>
    <w:rsid w:val="004570DF"/>
    <w:rsid w:val="004616F1"/>
    <w:rsid w:val="00462660"/>
    <w:rsid w:val="00474B74"/>
    <w:rsid w:val="00481EDA"/>
    <w:rsid w:val="00482690"/>
    <w:rsid w:val="004A4801"/>
    <w:rsid w:val="004B14D2"/>
    <w:rsid w:val="004C147B"/>
    <w:rsid w:val="004C70B5"/>
    <w:rsid w:val="004D4AD3"/>
    <w:rsid w:val="004F77E8"/>
    <w:rsid w:val="004F7DC1"/>
    <w:rsid w:val="00506FD2"/>
    <w:rsid w:val="00507ED3"/>
    <w:rsid w:val="00513269"/>
    <w:rsid w:val="00523A79"/>
    <w:rsid w:val="00525E77"/>
    <w:rsid w:val="00535C5F"/>
    <w:rsid w:val="0054632D"/>
    <w:rsid w:val="0054781F"/>
    <w:rsid w:val="0055284C"/>
    <w:rsid w:val="00554AAE"/>
    <w:rsid w:val="0057569C"/>
    <w:rsid w:val="00576806"/>
    <w:rsid w:val="00582DD7"/>
    <w:rsid w:val="005832D1"/>
    <w:rsid w:val="00594F3B"/>
    <w:rsid w:val="00595AE5"/>
    <w:rsid w:val="005A177E"/>
    <w:rsid w:val="005A55D7"/>
    <w:rsid w:val="005B253F"/>
    <w:rsid w:val="005B4675"/>
    <w:rsid w:val="005B4E70"/>
    <w:rsid w:val="005B74A0"/>
    <w:rsid w:val="005C2CE2"/>
    <w:rsid w:val="005C6212"/>
    <w:rsid w:val="005D3CD5"/>
    <w:rsid w:val="005D51D6"/>
    <w:rsid w:val="005D7B9A"/>
    <w:rsid w:val="005E0D3B"/>
    <w:rsid w:val="005F38FA"/>
    <w:rsid w:val="00600823"/>
    <w:rsid w:val="006010D7"/>
    <w:rsid w:val="00605033"/>
    <w:rsid w:val="006134E7"/>
    <w:rsid w:val="00615188"/>
    <w:rsid w:val="00616FED"/>
    <w:rsid w:val="0062665B"/>
    <w:rsid w:val="00635E6F"/>
    <w:rsid w:val="006501ED"/>
    <w:rsid w:val="00651A87"/>
    <w:rsid w:val="00660A1A"/>
    <w:rsid w:val="00661D04"/>
    <w:rsid w:val="0067053B"/>
    <w:rsid w:val="0068214E"/>
    <w:rsid w:val="00683945"/>
    <w:rsid w:val="0069060A"/>
    <w:rsid w:val="006A2E3A"/>
    <w:rsid w:val="006A3D09"/>
    <w:rsid w:val="006B5D3D"/>
    <w:rsid w:val="006D27A5"/>
    <w:rsid w:val="006D3CD3"/>
    <w:rsid w:val="006D6007"/>
    <w:rsid w:val="006D748B"/>
    <w:rsid w:val="006F17D5"/>
    <w:rsid w:val="007036AD"/>
    <w:rsid w:val="00706D19"/>
    <w:rsid w:val="00710572"/>
    <w:rsid w:val="00713232"/>
    <w:rsid w:val="00714153"/>
    <w:rsid w:val="00727D54"/>
    <w:rsid w:val="00734497"/>
    <w:rsid w:val="00752C47"/>
    <w:rsid w:val="007538FB"/>
    <w:rsid w:val="00765DA1"/>
    <w:rsid w:val="00766EAC"/>
    <w:rsid w:val="00767669"/>
    <w:rsid w:val="007810C2"/>
    <w:rsid w:val="007837AB"/>
    <w:rsid w:val="00793E40"/>
    <w:rsid w:val="007A4D35"/>
    <w:rsid w:val="007A50A1"/>
    <w:rsid w:val="007A5824"/>
    <w:rsid w:val="007B2EEA"/>
    <w:rsid w:val="007B63B9"/>
    <w:rsid w:val="007B6B9A"/>
    <w:rsid w:val="007C77D7"/>
    <w:rsid w:val="007C7C99"/>
    <w:rsid w:val="007D0202"/>
    <w:rsid w:val="007D22D8"/>
    <w:rsid w:val="007D2C8B"/>
    <w:rsid w:val="007D715B"/>
    <w:rsid w:val="007F239B"/>
    <w:rsid w:val="007F288F"/>
    <w:rsid w:val="007F5CC9"/>
    <w:rsid w:val="007F6A61"/>
    <w:rsid w:val="00824D7C"/>
    <w:rsid w:val="008373D8"/>
    <w:rsid w:val="00851484"/>
    <w:rsid w:val="008545B0"/>
    <w:rsid w:val="00861C7E"/>
    <w:rsid w:val="008864C4"/>
    <w:rsid w:val="00893569"/>
    <w:rsid w:val="008A1039"/>
    <w:rsid w:val="008B2757"/>
    <w:rsid w:val="008C5371"/>
    <w:rsid w:val="008E62DC"/>
    <w:rsid w:val="008E6479"/>
    <w:rsid w:val="008E64EF"/>
    <w:rsid w:val="008E6882"/>
    <w:rsid w:val="008F000E"/>
    <w:rsid w:val="00903E30"/>
    <w:rsid w:val="00923431"/>
    <w:rsid w:val="00924991"/>
    <w:rsid w:val="00932261"/>
    <w:rsid w:val="0094444F"/>
    <w:rsid w:val="00961314"/>
    <w:rsid w:val="00975BFF"/>
    <w:rsid w:val="00983BE0"/>
    <w:rsid w:val="009919CD"/>
    <w:rsid w:val="009947F3"/>
    <w:rsid w:val="00995467"/>
    <w:rsid w:val="009A1A44"/>
    <w:rsid w:val="009A71A8"/>
    <w:rsid w:val="009B2BA2"/>
    <w:rsid w:val="009B5599"/>
    <w:rsid w:val="009C06CF"/>
    <w:rsid w:val="009C49E7"/>
    <w:rsid w:val="009C4B5E"/>
    <w:rsid w:val="009D2D80"/>
    <w:rsid w:val="009D43B7"/>
    <w:rsid w:val="009D53C9"/>
    <w:rsid w:val="009D55DD"/>
    <w:rsid w:val="009E282B"/>
    <w:rsid w:val="009E2858"/>
    <w:rsid w:val="009E5348"/>
    <w:rsid w:val="009E6710"/>
    <w:rsid w:val="009E6BBB"/>
    <w:rsid w:val="009E6BCA"/>
    <w:rsid w:val="009F0D1A"/>
    <w:rsid w:val="009F3AA5"/>
    <w:rsid w:val="009F42E4"/>
    <w:rsid w:val="00A0286B"/>
    <w:rsid w:val="00A11C7E"/>
    <w:rsid w:val="00A127B1"/>
    <w:rsid w:val="00A13F7A"/>
    <w:rsid w:val="00A14DB1"/>
    <w:rsid w:val="00A17D99"/>
    <w:rsid w:val="00A27E54"/>
    <w:rsid w:val="00A3696A"/>
    <w:rsid w:val="00A42408"/>
    <w:rsid w:val="00A5180F"/>
    <w:rsid w:val="00A53779"/>
    <w:rsid w:val="00A5481E"/>
    <w:rsid w:val="00A570DF"/>
    <w:rsid w:val="00A57C4A"/>
    <w:rsid w:val="00A615AB"/>
    <w:rsid w:val="00A61FF8"/>
    <w:rsid w:val="00A62C77"/>
    <w:rsid w:val="00A667E4"/>
    <w:rsid w:val="00A76EF2"/>
    <w:rsid w:val="00A934E1"/>
    <w:rsid w:val="00AA04AE"/>
    <w:rsid w:val="00AA533D"/>
    <w:rsid w:val="00AA72CE"/>
    <w:rsid w:val="00AB1AA6"/>
    <w:rsid w:val="00AB1BC1"/>
    <w:rsid w:val="00AB1F06"/>
    <w:rsid w:val="00AB21BB"/>
    <w:rsid w:val="00AB5625"/>
    <w:rsid w:val="00AB6F6D"/>
    <w:rsid w:val="00AB79E5"/>
    <w:rsid w:val="00AC1512"/>
    <w:rsid w:val="00AC4E4D"/>
    <w:rsid w:val="00AD2B23"/>
    <w:rsid w:val="00AE6581"/>
    <w:rsid w:val="00AE6A7A"/>
    <w:rsid w:val="00B02D77"/>
    <w:rsid w:val="00B04189"/>
    <w:rsid w:val="00B070D7"/>
    <w:rsid w:val="00B0731C"/>
    <w:rsid w:val="00B2276D"/>
    <w:rsid w:val="00B308EE"/>
    <w:rsid w:val="00B328B6"/>
    <w:rsid w:val="00B34525"/>
    <w:rsid w:val="00B37465"/>
    <w:rsid w:val="00B418F5"/>
    <w:rsid w:val="00B56CD9"/>
    <w:rsid w:val="00B64FF8"/>
    <w:rsid w:val="00B67768"/>
    <w:rsid w:val="00B76373"/>
    <w:rsid w:val="00B80170"/>
    <w:rsid w:val="00B81D3F"/>
    <w:rsid w:val="00B827C1"/>
    <w:rsid w:val="00B83F64"/>
    <w:rsid w:val="00B86F14"/>
    <w:rsid w:val="00B95F55"/>
    <w:rsid w:val="00BA2CDD"/>
    <w:rsid w:val="00BB55BC"/>
    <w:rsid w:val="00BC41F0"/>
    <w:rsid w:val="00BC5E93"/>
    <w:rsid w:val="00BD0235"/>
    <w:rsid w:val="00BD1D20"/>
    <w:rsid w:val="00BD4E96"/>
    <w:rsid w:val="00BE291E"/>
    <w:rsid w:val="00BF0754"/>
    <w:rsid w:val="00BF0F96"/>
    <w:rsid w:val="00BF1466"/>
    <w:rsid w:val="00BF4D07"/>
    <w:rsid w:val="00BF7754"/>
    <w:rsid w:val="00C07031"/>
    <w:rsid w:val="00C07594"/>
    <w:rsid w:val="00C211FE"/>
    <w:rsid w:val="00C27608"/>
    <w:rsid w:val="00C34649"/>
    <w:rsid w:val="00C43C8F"/>
    <w:rsid w:val="00C56C71"/>
    <w:rsid w:val="00C5718C"/>
    <w:rsid w:val="00C84371"/>
    <w:rsid w:val="00C8638C"/>
    <w:rsid w:val="00C8647D"/>
    <w:rsid w:val="00C935B6"/>
    <w:rsid w:val="00CA3ACC"/>
    <w:rsid w:val="00CC1D1B"/>
    <w:rsid w:val="00CC505C"/>
    <w:rsid w:val="00CC6D4E"/>
    <w:rsid w:val="00CD06D9"/>
    <w:rsid w:val="00CD16E3"/>
    <w:rsid w:val="00CD6D06"/>
    <w:rsid w:val="00CD6F28"/>
    <w:rsid w:val="00CE0116"/>
    <w:rsid w:val="00CE1E9B"/>
    <w:rsid w:val="00CF3546"/>
    <w:rsid w:val="00CF5E37"/>
    <w:rsid w:val="00D01A07"/>
    <w:rsid w:val="00D028DD"/>
    <w:rsid w:val="00D12072"/>
    <w:rsid w:val="00D16FA9"/>
    <w:rsid w:val="00D172B3"/>
    <w:rsid w:val="00D21F5F"/>
    <w:rsid w:val="00D25DA7"/>
    <w:rsid w:val="00D26170"/>
    <w:rsid w:val="00D33640"/>
    <w:rsid w:val="00D419D2"/>
    <w:rsid w:val="00D43A5D"/>
    <w:rsid w:val="00D43F00"/>
    <w:rsid w:val="00D50101"/>
    <w:rsid w:val="00D5620F"/>
    <w:rsid w:val="00D64ACF"/>
    <w:rsid w:val="00D64E8D"/>
    <w:rsid w:val="00D67F11"/>
    <w:rsid w:val="00D74452"/>
    <w:rsid w:val="00D75B17"/>
    <w:rsid w:val="00D75B51"/>
    <w:rsid w:val="00D7693B"/>
    <w:rsid w:val="00D77E61"/>
    <w:rsid w:val="00D84766"/>
    <w:rsid w:val="00D84FA5"/>
    <w:rsid w:val="00D97189"/>
    <w:rsid w:val="00D974C0"/>
    <w:rsid w:val="00DA1478"/>
    <w:rsid w:val="00DA324A"/>
    <w:rsid w:val="00DA4AC8"/>
    <w:rsid w:val="00DA6FD0"/>
    <w:rsid w:val="00DD3B8B"/>
    <w:rsid w:val="00DE1134"/>
    <w:rsid w:val="00DE5DCD"/>
    <w:rsid w:val="00DE7E14"/>
    <w:rsid w:val="00DF047E"/>
    <w:rsid w:val="00E01230"/>
    <w:rsid w:val="00E06B79"/>
    <w:rsid w:val="00E11B2F"/>
    <w:rsid w:val="00E210B3"/>
    <w:rsid w:val="00E337A5"/>
    <w:rsid w:val="00E33EAB"/>
    <w:rsid w:val="00E33EF2"/>
    <w:rsid w:val="00E426A3"/>
    <w:rsid w:val="00E43FCB"/>
    <w:rsid w:val="00E5190F"/>
    <w:rsid w:val="00E655B6"/>
    <w:rsid w:val="00E74385"/>
    <w:rsid w:val="00E8491A"/>
    <w:rsid w:val="00E86EBA"/>
    <w:rsid w:val="00EA1383"/>
    <w:rsid w:val="00EA6695"/>
    <w:rsid w:val="00EB1556"/>
    <w:rsid w:val="00EB3E75"/>
    <w:rsid w:val="00ED559D"/>
    <w:rsid w:val="00EE2E83"/>
    <w:rsid w:val="00EE6821"/>
    <w:rsid w:val="00EF4814"/>
    <w:rsid w:val="00EF4C51"/>
    <w:rsid w:val="00F00599"/>
    <w:rsid w:val="00F075F7"/>
    <w:rsid w:val="00F16CC9"/>
    <w:rsid w:val="00F27C8C"/>
    <w:rsid w:val="00F53DA6"/>
    <w:rsid w:val="00F61947"/>
    <w:rsid w:val="00F6636A"/>
    <w:rsid w:val="00F7691E"/>
    <w:rsid w:val="00F8068C"/>
    <w:rsid w:val="00F83649"/>
    <w:rsid w:val="00F84D31"/>
    <w:rsid w:val="00F877F8"/>
    <w:rsid w:val="00FA28F8"/>
    <w:rsid w:val="00FA4383"/>
    <w:rsid w:val="00FA4809"/>
    <w:rsid w:val="00FB11F6"/>
    <w:rsid w:val="00FC0DC8"/>
    <w:rsid w:val="00FE1A7A"/>
    <w:rsid w:val="00FE362A"/>
    <w:rsid w:val="00FE63B0"/>
    <w:rsid w:val="00FF0BD0"/>
    <w:rsid w:val="00FF19D6"/>
    <w:rsid w:val="00FF37F7"/>
    <w:rsid w:val="00F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0503"/>
  <w15:chartTrackingRefBased/>
  <w15:docId w15:val="{0EFB51FE-B43C-4CE7-9A83-2CC236AE5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000000" w:themeColor="text1"/>
        <w:sz w:val="18"/>
        <w:szCs w:val="18"/>
        <w:lang w:val="en-US" w:eastAsia="en-US" w:bidi="he-IL"/>
      </w:rPr>
    </w:rPrDefault>
    <w:pPrDefault>
      <w:pPr>
        <w:bidi/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1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כותרת"/>
    <w:basedOn w:val="Normal"/>
    <w:next w:val="Normal"/>
    <w:link w:val="a0"/>
    <w:uiPriority w:val="10"/>
    <w:qFormat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kern w:val="28"/>
      <w:sz w:val="60"/>
      <w:szCs w:val="60"/>
    </w:rPr>
  </w:style>
  <w:style w:type="character" w:customStyle="1" w:styleId="a0">
    <w:name w:val="תו כותרת"/>
    <w:basedOn w:val="DefaultParagraphFont"/>
    <w:link w:val="a"/>
    <w:uiPriority w:val="10"/>
    <w:rPr>
      <w:rFonts w:asciiTheme="majorHAnsi" w:eastAsiaTheme="majorEastAsia" w:hAnsiTheme="majorHAnsi" w:cstheme="majorBidi"/>
      <w:kern w:val="28"/>
      <w:sz w:val="60"/>
      <w:szCs w:val="60"/>
    </w:rPr>
  </w:style>
  <w:style w:type="paragraph" w:styleId="NormalIndent">
    <w:name w:val="Normal Indent"/>
    <w:basedOn w:val="Normal"/>
    <w:uiPriority w:val="2"/>
    <w:unhideWhenUsed/>
    <w:qFormat/>
    <w:pPr>
      <w:ind w:right="1440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kern w:val="18"/>
    </w:rPr>
  </w:style>
  <w:style w:type="paragraph" w:styleId="List">
    <w:name w:val="List"/>
    <w:basedOn w:val="Normal"/>
    <w:uiPriority w:val="1"/>
    <w:unhideWhenUsed/>
    <w:qFormat/>
    <w:pPr>
      <w:ind w:left="346" w:hanging="317"/>
    </w:pPr>
  </w:style>
  <w:style w:type="paragraph" w:styleId="List2">
    <w:name w:val="List 2"/>
    <w:basedOn w:val="Normal"/>
    <w:uiPriority w:val="1"/>
    <w:unhideWhenUsed/>
    <w:qFormat/>
    <w:pPr>
      <w:ind w:left="706" w:hanging="317"/>
    </w:pPr>
  </w:style>
  <w:style w:type="character" w:customStyle="1" w:styleId="a1">
    <w:name w:val="תיבת סימון"/>
    <w:basedOn w:val="DefaultParagraphFont"/>
    <w:uiPriority w:val="2"/>
    <w:qFormat/>
    <w:rPr>
      <w:rFonts w:ascii="MS Gothic" w:eastAsia="MS Gothic" w:hAnsi="MS Gothic" w:cs="MS Gothic"/>
      <w:b/>
      <w:bCs/>
      <w:color w:val="ADD98E" w:themeColor="accent4" w:themeTint="99"/>
      <w:position w:val="-2"/>
      <w:sz w:val="20"/>
      <w:szCs w:val="2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452"/>
    <w:pPr>
      <w:spacing w:after="0"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452"/>
    <w:rPr>
      <w:rFonts w:ascii="Tahoma" w:hAnsi="Tahoma" w:cs="Tahoma"/>
      <w:kern w:val="18"/>
    </w:rPr>
  </w:style>
  <w:style w:type="paragraph" w:styleId="Header">
    <w:name w:val="header"/>
    <w:basedOn w:val="Normal"/>
    <w:link w:val="HeaderChar"/>
    <w:uiPriority w:val="99"/>
    <w:unhideWhenUsed/>
    <w:rsid w:val="006501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ED"/>
    <w:rPr>
      <w:kern w:val="18"/>
    </w:rPr>
  </w:style>
  <w:style w:type="paragraph" w:styleId="Footer">
    <w:name w:val="footer"/>
    <w:basedOn w:val="Normal"/>
    <w:link w:val="FooterChar"/>
    <w:uiPriority w:val="99"/>
    <w:unhideWhenUsed/>
    <w:rsid w:val="006501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ED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500;&#1497;&#1488;&#1493;&#1512;\AppData\Roaming\Microsoft\Templates\&#1512;&#1513;&#1497;&#1502;&#1514;%20&#1508;&#1506;&#1493;&#1500;&#1493;&#1514;%20&#1500;&#1489;&#1497;&#1510;&#1493;&#1506;%20&#1489;&#1495;&#1514;&#1493;&#1504;&#1492;%20(&#1510;&#1489;&#1506;%20&#1502;&#1497;&#1501;).dotx" TargetMode="External"/></Relationships>
</file>

<file path=word/theme/theme1.xml><?xml version="1.0" encoding="utf-8"?>
<a:theme xmlns:a="http://schemas.openxmlformats.org/drawingml/2006/main" name="Office Theme">
  <a:themeElements>
    <a:clrScheme name="Wedding Watercolor">
      <a:dk1>
        <a:sysClr val="windowText" lastClr="000000"/>
      </a:dk1>
      <a:lt1>
        <a:sysClr val="window" lastClr="FFFFFF"/>
      </a:lt1>
      <a:dk2>
        <a:srgbClr val="4D4543"/>
      </a:dk2>
      <a:lt2>
        <a:srgbClr val="E6F0DE"/>
      </a:lt2>
      <a:accent1>
        <a:srgbClr val="EE2962"/>
      </a:accent1>
      <a:accent2>
        <a:srgbClr val="ED1D7F"/>
      </a:accent2>
      <a:accent3>
        <a:srgbClr val="F7911E"/>
      </a:accent3>
      <a:accent4>
        <a:srgbClr val="78C144"/>
      </a:accent4>
      <a:accent5>
        <a:srgbClr val="B0D87A"/>
      </a:accent5>
      <a:accent6>
        <a:srgbClr val="59C58E"/>
      </a:accent6>
      <a:hlink>
        <a:srgbClr val="2DA0DC"/>
      </a:hlink>
      <a:folHlink>
        <a:srgbClr val="A03A88"/>
      </a:folHlink>
    </a:clrScheme>
    <a:fontScheme name="Wedding Watercolor">
      <a:majorFont>
        <a:latin typeface="Gabriola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C6214E07-0DC6-4CB8-99B6-0AA9826BC3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38EFE1-32FE-4DCD-B198-0481B7DD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C:\Users\ליאור\AppData\Roaming\Microsoft\Templates\רשימת פעולות לביצוע בחתונה (צבע מים).dotx</Template>
  <TotalTime>25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ליאור</dc:creator>
  <cp:keywords/>
  <cp:lastModifiedBy>Microsoft Office User</cp:lastModifiedBy>
  <cp:revision>14</cp:revision>
  <cp:lastPrinted>2018-09-23T12:52:00Z</cp:lastPrinted>
  <dcterms:created xsi:type="dcterms:W3CDTF">2022-10-25T19:13:00Z</dcterms:created>
  <dcterms:modified xsi:type="dcterms:W3CDTF">2023-08-17T11:47:00Z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TC028952159991</vt:lpwstr>
  </property>
</Properties>
</file>